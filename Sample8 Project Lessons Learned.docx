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1781E" w14:textId="50A9F85A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3D0400" w:rsidRPr="003D0400" w14:paraId="1F98670E" w14:textId="77777777" w:rsidTr="00375084">
        <w:tc>
          <w:tcPr>
            <w:tcW w:w="3116" w:type="dxa"/>
            <w:shd w:val="clear" w:color="auto" w:fill="E7E6E6" w:themeFill="background2"/>
          </w:tcPr>
          <w:p w14:paraId="7E99F5AE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239" w:type="dxa"/>
          </w:tcPr>
          <w:p w14:paraId="73730BCB" w14:textId="2B4EC409" w:rsidR="007C75DF" w:rsidRPr="003D0400" w:rsidRDefault="00F4536E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Sample8 Project</w:t>
            </w:r>
            <w:bookmarkStart w:id="0" w:name="_GoBack"/>
            <w:bookmarkEnd w:id="0"/>
          </w:p>
        </w:tc>
      </w:tr>
      <w:tr w:rsidR="003D0400" w:rsidRPr="003D0400" w14:paraId="54C449B1" w14:textId="77777777" w:rsidTr="00375084">
        <w:tc>
          <w:tcPr>
            <w:tcW w:w="3116" w:type="dxa"/>
            <w:shd w:val="clear" w:color="auto" w:fill="E7E6E6" w:themeFill="background2"/>
          </w:tcPr>
          <w:p w14:paraId="34B644C0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239" w:type="dxa"/>
          </w:tcPr>
          <w:p w14:paraId="4F784A39" w14:textId="5668B4DE" w:rsidR="007C75DF" w:rsidRPr="003D0400" w:rsidRDefault="008C6F59" w:rsidP="008C6F59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 </w:t>
            </w:r>
            <w:r w:rsidR="00912EA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Spice</w:t>
            </w:r>
          </w:p>
        </w:tc>
      </w:tr>
      <w:tr w:rsidR="003D0400" w:rsidRPr="003D0400" w14:paraId="150924DB" w14:textId="77777777" w:rsidTr="00375084">
        <w:tc>
          <w:tcPr>
            <w:tcW w:w="3116" w:type="dxa"/>
            <w:shd w:val="clear" w:color="auto" w:fill="E7E6E6" w:themeFill="background2"/>
          </w:tcPr>
          <w:p w14:paraId="094BF51A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239" w:type="dxa"/>
          </w:tcPr>
          <w:p w14:paraId="4206AC34" w14:textId="249000C7" w:rsidR="007C75DF" w:rsidRPr="003D0400" w:rsidRDefault="00A5306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2/8</w:t>
            </w:r>
            <w:r w:rsidR="00912EA8">
              <w:rPr>
                <w:rFonts w:ascii="Tahoma" w:hAnsi="Tahoma" w:cs="Tahoma"/>
                <w:color w:val="000000" w:themeColor="text1"/>
                <w:sz w:val="20"/>
                <w:szCs w:val="20"/>
              </w:rPr>
              <w:t>/2019</w:t>
            </w:r>
          </w:p>
        </w:tc>
      </w:tr>
    </w:tbl>
    <w:p w14:paraId="1AD7907F" w14:textId="77777777" w:rsidR="007C75DF" w:rsidRPr="003D0400" w:rsidRDefault="007C75DF">
      <w:pPr>
        <w:rPr>
          <w:rFonts w:ascii="Tahoma" w:hAnsi="Tahoma" w:cs="Tahoma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2489"/>
        <w:gridCol w:w="1298"/>
        <w:gridCol w:w="1939"/>
        <w:gridCol w:w="3238"/>
      </w:tblGrid>
      <w:tr w:rsidR="003D0400" w:rsidRPr="003D0400" w14:paraId="54733267" w14:textId="77777777" w:rsidTr="003D0400">
        <w:tc>
          <w:tcPr>
            <w:tcW w:w="9350" w:type="dxa"/>
            <w:gridSpan w:val="5"/>
            <w:shd w:val="clear" w:color="auto" w:fill="33CC33"/>
          </w:tcPr>
          <w:p w14:paraId="5ACF0EAF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52EAF5FB" w14:textId="77777777" w:rsidTr="00946ED2">
        <w:tc>
          <w:tcPr>
            <w:tcW w:w="9350" w:type="dxa"/>
            <w:gridSpan w:val="5"/>
          </w:tcPr>
          <w:p w14:paraId="626189A9" w14:textId="78B2879C" w:rsidR="007C75DF" w:rsidRPr="003D0400" w:rsidRDefault="007C75DF" w:rsidP="00912EA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lessons learned meeting was held on</w:t>
            </w:r>
            <w:r w:rsidR="008C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2EA8">
              <w:rPr>
                <w:rFonts w:ascii="Tahoma" w:hAnsi="Tahoma" w:cs="Tahoma"/>
                <w:color w:val="000000" w:themeColor="text1"/>
                <w:sz w:val="20"/>
                <w:szCs w:val="20"/>
              </w:rPr>
              <w:t>2/8/2019</w:t>
            </w:r>
            <w:r w:rsidR="00FD594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and the initial summary is</w:t>
            </w:r>
            <w:r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attached herewith.</w:t>
            </w:r>
          </w:p>
        </w:tc>
      </w:tr>
      <w:tr w:rsidR="003D0400" w:rsidRPr="003D0400" w14:paraId="1E5E80EA" w14:textId="77777777" w:rsidTr="003D0400">
        <w:trPr>
          <w:trHeight w:val="593"/>
        </w:trPr>
        <w:tc>
          <w:tcPr>
            <w:tcW w:w="4173" w:type="dxa"/>
            <w:gridSpan w:val="3"/>
          </w:tcPr>
          <w:p w14:paraId="1AEB7301" w14:textId="6BD7F1EB" w:rsidR="007C75DF" w:rsidRPr="003D0400" w:rsidRDefault="008C6F59" w:rsidP="008C6F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Team</w:t>
            </w:r>
            <w:r w:rsidR="007C75DF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:</w:t>
            </w:r>
            <w:r w:rsidR="00375084"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5177" w:type="dxa"/>
            <w:gridSpan w:val="2"/>
          </w:tcPr>
          <w:p w14:paraId="55A7B884" w14:textId="5D4FD7A9" w:rsidR="007C75DF" w:rsidRPr="003D0400" w:rsidRDefault="008C6F59" w:rsidP="008C6F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S Marcum, R Flores, J Bent, I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Clabby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F Mitch, K Ashley, H Foster</w:t>
            </w:r>
          </w:p>
        </w:tc>
      </w:tr>
      <w:tr w:rsidR="003D0400" w:rsidRPr="003D0400" w14:paraId="5CCEF7D4" w14:textId="77777777" w:rsidTr="003D0400">
        <w:tc>
          <w:tcPr>
            <w:tcW w:w="4173" w:type="dxa"/>
            <w:gridSpan w:val="3"/>
          </w:tcPr>
          <w:p w14:paraId="2A844622" w14:textId="77777777" w:rsidR="00C57724" w:rsidRPr="003D0400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</w:p>
        </w:tc>
        <w:tc>
          <w:tcPr>
            <w:tcW w:w="5177" w:type="dxa"/>
            <w:gridSpan w:val="2"/>
          </w:tcPr>
          <w:p w14:paraId="2F8357E0" w14:textId="77777777" w:rsidR="00C57724" w:rsidRPr="003D0400" w:rsidRDefault="00C57724" w:rsidP="00587CC4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3D0400" w14:paraId="0D309E0E" w14:textId="77777777" w:rsidTr="003F7B6E">
        <w:tc>
          <w:tcPr>
            <w:tcW w:w="9350" w:type="dxa"/>
            <w:gridSpan w:val="5"/>
          </w:tcPr>
          <w:p w14:paraId="0B06567D" w14:textId="77777777" w:rsidR="000C1658" w:rsidRPr="003D0400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3D0400" w14:paraId="3544EBE3" w14:textId="77777777" w:rsidTr="003D0400">
        <w:tc>
          <w:tcPr>
            <w:tcW w:w="4173" w:type="dxa"/>
            <w:gridSpan w:val="3"/>
          </w:tcPr>
          <w:p w14:paraId="1D2C2BBF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77" w:type="dxa"/>
            <w:gridSpan w:val="2"/>
          </w:tcPr>
          <w:p w14:paraId="4296FBC1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3D0400" w:rsidRPr="003D0400" w14:paraId="32A8AA54" w14:textId="77777777" w:rsidTr="00334116">
        <w:trPr>
          <w:trHeight w:val="50"/>
        </w:trPr>
        <w:tc>
          <w:tcPr>
            <w:tcW w:w="386" w:type="dxa"/>
          </w:tcPr>
          <w:p w14:paraId="301A35F6" w14:textId="77777777"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7894F7AE" w14:textId="3657E69B" w:rsidR="00C74CB1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Tool is capable of both simple and complex forms.</w:t>
            </w:r>
          </w:p>
        </w:tc>
        <w:tc>
          <w:tcPr>
            <w:tcW w:w="5177" w:type="dxa"/>
            <w:gridSpan w:val="2"/>
          </w:tcPr>
          <w:p w14:paraId="05EEBBD6" w14:textId="0A750C3F" w:rsidR="00C74CB1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We tested a variety of forms in both the Phase 1 pilot and the Phase 2 Service Rollout.</w:t>
            </w:r>
          </w:p>
        </w:tc>
      </w:tr>
      <w:tr w:rsidR="003D0400" w:rsidRPr="003D0400" w14:paraId="54A2EBB5" w14:textId="77777777" w:rsidTr="00334116">
        <w:trPr>
          <w:trHeight w:val="48"/>
        </w:trPr>
        <w:tc>
          <w:tcPr>
            <w:tcW w:w="386" w:type="dxa"/>
          </w:tcPr>
          <w:p w14:paraId="0B9B2B17" w14:textId="77777777"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5AD0CB46" w14:textId="7CE1CDC0" w:rsidR="00C74CB1" w:rsidRPr="003D0400" w:rsidRDefault="00A53060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Handles API integrations allowing robust data integrations</w:t>
            </w:r>
          </w:p>
        </w:tc>
        <w:tc>
          <w:tcPr>
            <w:tcW w:w="5177" w:type="dxa"/>
            <w:gridSpan w:val="2"/>
          </w:tcPr>
          <w:p w14:paraId="171325EE" w14:textId="070CD932" w:rsidR="00C74CB1" w:rsidRPr="003D0400" w:rsidRDefault="000D31F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Tested APIs, asked for multiple API lookups on each form which was implemented.</w:t>
            </w:r>
          </w:p>
        </w:tc>
      </w:tr>
      <w:tr w:rsidR="003D0400" w:rsidRPr="003D0400" w14:paraId="01C4DE55" w14:textId="77777777" w:rsidTr="00334116">
        <w:trPr>
          <w:trHeight w:val="48"/>
        </w:trPr>
        <w:tc>
          <w:tcPr>
            <w:tcW w:w="386" w:type="dxa"/>
          </w:tcPr>
          <w:p w14:paraId="09396D34" w14:textId="77777777"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7B1F0D53" w14:textId="376F15F8" w:rsidR="00C74CB1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Workflows / approvals process in NG Dynamic Forms is understood</w:t>
            </w:r>
          </w:p>
        </w:tc>
        <w:tc>
          <w:tcPr>
            <w:tcW w:w="5177" w:type="dxa"/>
            <w:gridSpan w:val="2"/>
          </w:tcPr>
          <w:p w14:paraId="714F1426" w14:textId="5E92E0D9" w:rsidR="00C74CB1" w:rsidRPr="003D0400" w:rsidRDefault="000D31F2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Tested a variety of workflow scenarios.</w:t>
            </w:r>
          </w:p>
        </w:tc>
      </w:tr>
      <w:tr w:rsidR="00A53060" w:rsidRPr="003D0400" w14:paraId="6841BFB1" w14:textId="77777777" w:rsidTr="00334116">
        <w:trPr>
          <w:trHeight w:val="48"/>
        </w:trPr>
        <w:tc>
          <w:tcPr>
            <w:tcW w:w="386" w:type="dxa"/>
          </w:tcPr>
          <w:p w14:paraId="6D9F03F6" w14:textId="77777777" w:rsidR="00A53060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0867F878" w14:textId="6CC32F96" w:rsidR="00A53060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Forms are user-friendly</w:t>
            </w:r>
          </w:p>
        </w:tc>
        <w:tc>
          <w:tcPr>
            <w:tcW w:w="5177" w:type="dxa"/>
            <w:gridSpan w:val="2"/>
          </w:tcPr>
          <w:p w14:paraId="17B3D010" w14:textId="3CEF2D27" w:rsidR="00A53060" w:rsidRPr="003D0400" w:rsidRDefault="000D31F2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Layout, API integration, Workflows all increase form usability. </w:t>
            </w:r>
          </w:p>
        </w:tc>
      </w:tr>
      <w:tr w:rsidR="00A53060" w:rsidRPr="003D0400" w14:paraId="7E30E2E8" w14:textId="77777777" w:rsidTr="00334116">
        <w:trPr>
          <w:trHeight w:val="48"/>
        </w:trPr>
        <w:tc>
          <w:tcPr>
            <w:tcW w:w="386" w:type="dxa"/>
          </w:tcPr>
          <w:p w14:paraId="2B671184" w14:textId="77777777" w:rsidR="00A53060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2C17BFF5" w14:textId="0BB4BD63" w:rsidR="00A53060" w:rsidRPr="003D0400" w:rsidRDefault="000D31F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Vendor is very open to feature requests</w:t>
            </w:r>
          </w:p>
        </w:tc>
        <w:tc>
          <w:tcPr>
            <w:tcW w:w="5177" w:type="dxa"/>
            <w:gridSpan w:val="2"/>
          </w:tcPr>
          <w:p w14:paraId="262BED07" w14:textId="37162F95" w:rsidR="00A53060" w:rsidRPr="003D0400" w:rsidRDefault="000D31F2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Flexible approach to product development by vendor.</w:t>
            </w:r>
          </w:p>
        </w:tc>
      </w:tr>
      <w:tr w:rsidR="00A53060" w:rsidRPr="003D0400" w14:paraId="30225F45" w14:textId="77777777" w:rsidTr="00334116">
        <w:trPr>
          <w:trHeight w:val="48"/>
        </w:trPr>
        <w:tc>
          <w:tcPr>
            <w:tcW w:w="386" w:type="dxa"/>
          </w:tcPr>
          <w:p w14:paraId="347DD56B" w14:textId="77777777" w:rsidR="00A53060" w:rsidRPr="003D0400" w:rsidRDefault="00A5306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5A713C84" w14:textId="23553620" w:rsidR="00A53060" w:rsidRPr="003D0400" w:rsidRDefault="001E1DD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Platform is very affordable</w:t>
            </w:r>
          </w:p>
        </w:tc>
        <w:tc>
          <w:tcPr>
            <w:tcW w:w="5177" w:type="dxa"/>
            <w:gridSpan w:val="2"/>
          </w:tcPr>
          <w:p w14:paraId="452B7B34" w14:textId="67923A10" w:rsidR="00A53060" w:rsidRPr="003D0400" w:rsidRDefault="001E1DDA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Good RFP process</w:t>
            </w:r>
          </w:p>
        </w:tc>
      </w:tr>
      <w:tr w:rsidR="003D0400" w:rsidRPr="003D0400" w14:paraId="1A93C41A" w14:textId="77777777" w:rsidTr="00334116">
        <w:trPr>
          <w:trHeight w:val="48"/>
        </w:trPr>
        <w:tc>
          <w:tcPr>
            <w:tcW w:w="386" w:type="dxa"/>
          </w:tcPr>
          <w:p w14:paraId="78922556" w14:textId="77777777"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787" w:type="dxa"/>
            <w:gridSpan w:val="2"/>
          </w:tcPr>
          <w:p w14:paraId="19AF58DF" w14:textId="77777777" w:rsidR="00C74CB1" w:rsidRPr="003D0400" w:rsidRDefault="00C74CB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177" w:type="dxa"/>
            <w:gridSpan w:val="2"/>
          </w:tcPr>
          <w:p w14:paraId="76F11A88" w14:textId="77777777" w:rsidR="00AE0040" w:rsidRPr="003D0400" w:rsidRDefault="00AE0040" w:rsidP="002A2E6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3D0400" w14:paraId="19943EFE" w14:textId="77777777" w:rsidTr="00E21822">
        <w:trPr>
          <w:trHeight w:val="48"/>
        </w:trPr>
        <w:tc>
          <w:tcPr>
            <w:tcW w:w="9350" w:type="dxa"/>
            <w:gridSpan w:val="5"/>
          </w:tcPr>
          <w:p w14:paraId="31D6D41E" w14:textId="77777777" w:rsidR="00334116" w:rsidRPr="003D0400" w:rsidRDefault="000C165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</w:t>
            </w:r>
            <w:r w:rsidR="00334116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reas of potential improvement along with high-impact improvement strategies:</w:t>
            </w:r>
          </w:p>
        </w:tc>
      </w:tr>
      <w:tr w:rsidR="003D0400" w:rsidRPr="003D0400" w14:paraId="3EB0DA45" w14:textId="77777777" w:rsidTr="00934FA0">
        <w:trPr>
          <w:trHeight w:val="38"/>
        </w:trPr>
        <w:tc>
          <w:tcPr>
            <w:tcW w:w="386" w:type="dxa"/>
          </w:tcPr>
          <w:p w14:paraId="674163AC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299AFAD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237" w:type="dxa"/>
            <w:gridSpan w:val="2"/>
          </w:tcPr>
          <w:p w14:paraId="6CF552CA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238" w:type="dxa"/>
          </w:tcPr>
          <w:p w14:paraId="1A761283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3D0400" w:rsidRPr="003D0400" w14:paraId="1FE839BC" w14:textId="77777777" w:rsidTr="00934FA0">
        <w:trPr>
          <w:trHeight w:val="38"/>
        </w:trPr>
        <w:tc>
          <w:tcPr>
            <w:tcW w:w="386" w:type="dxa"/>
          </w:tcPr>
          <w:p w14:paraId="21B26920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89" w:type="dxa"/>
          </w:tcPr>
          <w:p w14:paraId="5477C538" w14:textId="5A608F2F" w:rsidR="00334116" w:rsidRPr="003D0400" w:rsidRDefault="000D31F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Schedule over-runs</w:t>
            </w:r>
          </w:p>
        </w:tc>
        <w:tc>
          <w:tcPr>
            <w:tcW w:w="3237" w:type="dxa"/>
            <w:gridSpan w:val="2"/>
          </w:tcPr>
          <w:p w14:paraId="11D5D1F5" w14:textId="38964879" w:rsidR="00423D7A" w:rsidRPr="003D0400" w:rsidRDefault="000D31F2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Balance needs of business with commitment to project timelines</w:t>
            </w:r>
          </w:p>
        </w:tc>
        <w:tc>
          <w:tcPr>
            <w:tcW w:w="3238" w:type="dxa"/>
          </w:tcPr>
          <w:p w14:paraId="52E46AF6" w14:textId="6547454C" w:rsidR="002E15B2" w:rsidRPr="003D0400" w:rsidRDefault="000D31F2" w:rsidP="003239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Escalate better. Make more realistic scheduling decisions. Be honest about workload and how much can be accomplished over coming months. </w:t>
            </w:r>
          </w:p>
        </w:tc>
      </w:tr>
      <w:tr w:rsidR="003D0400" w:rsidRPr="003D0400" w14:paraId="432DAB6B" w14:textId="77777777" w:rsidTr="00934FA0">
        <w:trPr>
          <w:trHeight w:val="38"/>
        </w:trPr>
        <w:tc>
          <w:tcPr>
            <w:tcW w:w="386" w:type="dxa"/>
          </w:tcPr>
          <w:p w14:paraId="2AFB9706" w14:textId="77777777" w:rsidR="00334116" w:rsidRPr="003D0400" w:rsidRDefault="00423D7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2. </w:t>
            </w:r>
          </w:p>
        </w:tc>
        <w:tc>
          <w:tcPr>
            <w:tcW w:w="2489" w:type="dxa"/>
          </w:tcPr>
          <w:p w14:paraId="10DD7DBA" w14:textId="073AA2CE" w:rsidR="00334116" w:rsidRPr="003D0400" w:rsidRDefault="000D31F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Sponsor</w:t>
            </w:r>
          </w:p>
        </w:tc>
        <w:tc>
          <w:tcPr>
            <w:tcW w:w="3237" w:type="dxa"/>
            <w:gridSpan w:val="2"/>
          </w:tcPr>
          <w:p w14:paraId="1C2CF30F" w14:textId="0D8A846D" w:rsidR="007257D8" w:rsidRPr="003D0400" w:rsidRDefault="001E1DDA" w:rsidP="00426F5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Sponsor change, BPI group shut down,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change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in HR leadership during project. </w:t>
            </w:r>
          </w:p>
        </w:tc>
        <w:tc>
          <w:tcPr>
            <w:tcW w:w="3238" w:type="dxa"/>
          </w:tcPr>
          <w:p w14:paraId="0375398E" w14:textId="5ADD525E" w:rsidR="007257D8" w:rsidRPr="003D0400" w:rsidRDefault="001E1DDA" w:rsidP="006208F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Navigate organizational changes better. Steering Committee might have mitigated a lot of this uncertainty and indecision. </w:t>
            </w:r>
          </w:p>
        </w:tc>
      </w:tr>
      <w:tr w:rsidR="003D0400" w:rsidRPr="003D0400" w14:paraId="4E0F7F9E" w14:textId="77777777" w:rsidTr="00934FA0">
        <w:trPr>
          <w:trHeight w:val="38"/>
        </w:trPr>
        <w:tc>
          <w:tcPr>
            <w:tcW w:w="386" w:type="dxa"/>
          </w:tcPr>
          <w:p w14:paraId="4A15EF81" w14:textId="77777777" w:rsidR="00554866" w:rsidRPr="003D0400" w:rsidRDefault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489" w:type="dxa"/>
          </w:tcPr>
          <w:p w14:paraId="4691F437" w14:textId="2103F80D" w:rsidR="00554866" w:rsidRPr="003D0400" w:rsidRDefault="001E1DD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Requirements</w:t>
            </w:r>
          </w:p>
        </w:tc>
        <w:tc>
          <w:tcPr>
            <w:tcW w:w="3237" w:type="dxa"/>
            <w:gridSpan w:val="2"/>
          </w:tcPr>
          <w:p w14:paraId="6852BF57" w14:textId="2A4020F3" w:rsidR="003063DB" w:rsidRPr="003D0400" w:rsidRDefault="001E1DD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Needed a better defined set of requirements</w:t>
            </w:r>
            <w:r w:rsidR="00426F51">
              <w:rPr>
                <w:rFonts w:ascii="Tahoma" w:hAnsi="Tahoma" w:cs="Tahoma"/>
                <w:color w:val="000000" w:themeColor="text1"/>
                <w:sz w:val="18"/>
                <w:szCs w:val="18"/>
              </w:rPr>
              <w:t>. HR Functional Lead also left near completion of first draft of form.</w:t>
            </w:r>
          </w:p>
        </w:tc>
        <w:tc>
          <w:tcPr>
            <w:tcW w:w="3238" w:type="dxa"/>
          </w:tcPr>
          <w:p w14:paraId="498352E2" w14:textId="54D0587E" w:rsidR="003063DB" w:rsidRPr="003D0400" w:rsidRDefault="001E1DDA" w:rsidP="005C5CB7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Each form needed a better set of requirements so that the forms could be tested and approved more efficiently. </w:t>
            </w:r>
            <w:r w:rsidR="00426F51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If we had done a better job documenting functional requirements, losing the functional lead would not have slowed us down as much. </w:t>
            </w:r>
          </w:p>
        </w:tc>
      </w:tr>
    </w:tbl>
    <w:p w14:paraId="16FBD55A" w14:textId="77777777" w:rsidR="007C75DF" w:rsidRPr="00C74CB1" w:rsidRDefault="007C75DF">
      <w:pPr>
        <w:rPr>
          <w:rFonts w:ascii="Tahoma" w:hAnsi="Tahoma" w:cs="Tahoma"/>
          <w:sz w:val="20"/>
          <w:szCs w:val="20"/>
        </w:rPr>
      </w:pPr>
    </w:p>
    <w:sectPr w:rsidR="007C75DF" w:rsidRPr="00C74CB1" w:rsidSect="003D0400">
      <w:footerReference w:type="default" r:id="rId11"/>
      <w:pgSz w:w="12240" w:h="15840"/>
      <w:pgMar w:top="111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F8A15" w14:textId="77777777" w:rsidR="00531761" w:rsidRDefault="00531761" w:rsidP="003D0400">
      <w:pPr>
        <w:spacing w:after="0" w:line="240" w:lineRule="auto"/>
      </w:pPr>
      <w:r>
        <w:separator/>
      </w:r>
    </w:p>
  </w:endnote>
  <w:endnote w:type="continuationSeparator" w:id="0">
    <w:p w14:paraId="077850FF" w14:textId="77777777" w:rsidR="00531761" w:rsidRDefault="00531761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455EA" w14:textId="642517C1" w:rsidR="003D0400" w:rsidRDefault="003D0400">
    <w:pPr>
      <w:pStyle w:val="Footer"/>
      <w:jc w:val="right"/>
    </w:pPr>
    <w:r>
      <w:t xml:space="preserve">Page </w:t>
    </w:r>
    <w:sdt>
      <w:sdtPr>
        <w:id w:val="-120392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36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DD09D8A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3AB1" w14:textId="77777777" w:rsidR="00531761" w:rsidRDefault="00531761" w:rsidP="003D0400">
      <w:pPr>
        <w:spacing w:after="0" w:line="240" w:lineRule="auto"/>
      </w:pPr>
      <w:r>
        <w:separator/>
      </w:r>
    </w:p>
  </w:footnote>
  <w:footnote w:type="continuationSeparator" w:id="0">
    <w:p w14:paraId="5F8AE728" w14:textId="77777777" w:rsidR="00531761" w:rsidRDefault="00531761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a3MDQ0NzMwMzJS0lEKTi0uzszPAykwqgUAOxCe3SwAAAA="/>
  </w:docVars>
  <w:rsids>
    <w:rsidRoot w:val="00D53C1E"/>
    <w:rsid w:val="00060870"/>
    <w:rsid w:val="000C1658"/>
    <w:rsid w:val="000D31F2"/>
    <w:rsid w:val="000D7379"/>
    <w:rsid w:val="001E1DDA"/>
    <w:rsid w:val="002A2E6E"/>
    <w:rsid w:val="002E15B2"/>
    <w:rsid w:val="003063DB"/>
    <w:rsid w:val="00323959"/>
    <w:rsid w:val="00334116"/>
    <w:rsid w:val="00375084"/>
    <w:rsid w:val="003D0400"/>
    <w:rsid w:val="00423D7A"/>
    <w:rsid w:val="00426F51"/>
    <w:rsid w:val="0049075F"/>
    <w:rsid w:val="00531761"/>
    <w:rsid w:val="00554866"/>
    <w:rsid w:val="00587CC4"/>
    <w:rsid w:val="005C5CB7"/>
    <w:rsid w:val="005F1869"/>
    <w:rsid w:val="006208FC"/>
    <w:rsid w:val="00643179"/>
    <w:rsid w:val="006E730C"/>
    <w:rsid w:val="007257D8"/>
    <w:rsid w:val="007C6739"/>
    <w:rsid w:val="007C75DF"/>
    <w:rsid w:val="007F4F0D"/>
    <w:rsid w:val="008636E9"/>
    <w:rsid w:val="008A2819"/>
    <w:rsid w:val="008C6F59"/>
    <w:rsid w:val="008E0962"/>
    <w:rsid w:val="008F6B4B"/>
    <w:rsid w:val="00912EA8"/>
    <w:rsid w:val="009421B3"/>
    <w:rsid w:val="009A5FDB"/>
    <w:rsid w:val="009D1002"/>
    <w:rsid w:val="00A32FC3"/>
    <w:rsid w:val="00A53060"/>
    <w:rsid w:val="00AE0040"/>
    <w:rsid w:val="00AE10A1"/>
    <w:rsid w:val="00C30F51"/>
    <w:rsid w:val="00C57724"/>
    <w:rsid w:val="00C74CB1"/>
    <w:rsid w:val="00CE288B"/>
    <w:rsid w:val="00D53C1E"/>
    <w:rsid w:val="00DD3D83"/>
    <w:rsid w:val="00E5536D"/>
    <w:rsid w:val="00F21BCC"/>
    <w:rsid w:val="00F4536E"/>
    <w:rsid w:val="00F47D41"/>
    <w:rsid w:val="00F568C7"/>
    <w:rsid w:val="00FB14AD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6752E1DD8044E8EE245F9A7968CA0" ma:contentTypeVersion="0" ma:contentTypeDescription="Create a new document." ma:contentTypeScope="" ma:versionID="6f156c00964685d798b9be38a87c20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183F85-511C-4C61-B5DA-D11DB34E1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7F9FC9-282B-4B7C-B1FD-A80F084F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abn0001</dc:creator>
  <cp:keywords>Closing</cp:keywords>
  <dc:description/>
  <cp:lastModifiedBy>Atolagbe-Olaoye, Abidemi</cp:lastModifiedBy>
  <cp:revision>4</cp:revision>
  <dcterms:created xsi:type="dcterms:W3CDTF">2020-04-08T15:38:00Z</dcterms:created>
  <dcterms:modified xsi:type="dcterms:W3CDTF">2020-04-08T16:09:00Z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0x0101003BC6752E1DD8044E8EE245F9A7968CA0</vt:lpwstr>
  </property>
</Properties>
</file>